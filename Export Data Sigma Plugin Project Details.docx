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5F243" w14:textId="77777777" w:rsidR="002C6C01" w:rsidRDefault="002C6C01" w:rsidP="005B44BF">
      <w:pPr>
        <w:spacing w:after="0" w:line="240" w:lineRule="auto"/>
        <w:jc w:val="center"/>
        <w:rPr>
          <w:b/>
          <w:bCs/>
          <w:sz w:val="18"/>
          <w:szCs w:val="18"/>
        </w:rPr>
      </w:pPr>
      <w:r w:rsidRPr="005B44BF">
        <w:rPr>
          <w:b/>
          <w:bCs/>
          <w:sz w:val="18"/>
          <w:szCs w:val="18"/>
        </w:rPr>
        <w:t>Project Details | Scope</w:t>
      </w:r>
    </w:p>
    <w:p w14:paraId="6E6BBA78" w14:textId="77777777" w:rsidR="005B44BF" w:rsidRPr="005B44BF" w:rsidRDefault="005B44BF" w:rsidP="005B44BF">
      <w:pPr>
        <w:spacing w:after="0" w:line="240" w:lineRule="auto"/>
        <w:jc w:val="center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015D62" w:rsidRPr="005B44BF" w14:paraId="6BE2AD0A" w14:textId="77777777" w:rsidTr="00876050">
        <w:tc>
          <w:tcPr>
            <w:tcW w:w="2425" w:type="dxa"/>
          </w:tcPr>
          <w:p w14:paraId="35DD8E65" w14:textId="77777777" w:rsidR="00015D62" w:rsidRPr="005B44BF" w:rsidRDefault="00015D62" w:rsidP="000329A3">
            <w:pPr>
              <w:rPr>
                <w:b/>
                <w:bCs/>
                <w:sz w:val="18"/>
                <w:szCs w:val="18"/>
              </w:rPr>
            </w:pPr>
            <w:r w:rsidRPr="005B44BF">
              <w:rPr>
                <w:b/>
                <w:bCs/>
                <w:sz w:val="18"/>
                <w:szCs w:val="18"/>
              </w:rPr>
              <w:t>Project Name</w:t>
            </w:r>
            <w:r w:rsidR="00837CE4" w:rsidRPr="005B44BF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365" w:type="dxa"/>
          </w:tcPr>
          <w:p w14:paraId="0FAC9BD3" w14:textId="1DA567B6" w:rsidR="00015D62" w:rsidRPr="005B44BF" w:rsidRDefault="006D1082" w:rsidP="000329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Sigma Export Data Plugin</w:t>
            </w:r>
          </w:p>
        </w:tc>
      </w:tr>
      <w:tr w:rsidR="00015D62" w:rsidRPr="005B44BF" w14:paraId="6617D96E" w14:textId="77777777" w:rsidTr="00876050">
        <w:trPr>
          <w:trHeight w:val="881"/>
        </w:trPr>
        <w:tc>
          <w:tcPr>
            <w:tcW w:w="2425" w:type="dxa"/>
          </w:tcPr>
          <w:p w14:paraId="72154C18" w14:textId="77777777" w:rsidR="00015D62" w:rsidRPr="005B44BF" w:rsidRDefault="00015D62" w:rsidP="000329A3">
            <w:pPr>
              <w:rPr>
                <w:b/>
                <w:bCs/>
                <w:sz w:val="18"/>
                <w:szCs w:val="18"/>
              </w:rPr>
            </w:pPr>
            <w:r w:rsidRPr="005B44BF">
              <w:rPr>
                <w:b/>
                <w:bCs/>
                <w:sz w:val="18"/>
                <w:szCs w:val="18"/>
              </w:rPr>
              <w:t>Description</w:t>
            </w:r>
            <w:r w:rsidR="00837CE4" w:rsidRPr="005B44BF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365" w:type="dxa"/>
          </w:tcPr>
          <w:p w14:paraId="3615317A" w14:textId="653E7772" w:rsidR="00015D62" w:rsidRPr="005B44BF" w:rsidRDefault="000D7945" w:rsidP="000329A3">
            <w:pPr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This project aims to develop a plugin that enables users to export data from visualizations while preserving the exact formatting, structure, and relationships seen on screen.</w:t>
            </w:r>
          </w:p>
        </w:tc>
      </w:tr>
      <w:tr w:rsidR="00015D62" w:rsidRPr="005B44BF" w14:paraId="55D51499" w14:textId="77777777" w:rsidTr="00876050">
        <w:trPr>
          <w:trHeight w:val="269"/>
        </w:trPr>
        <w:tc>
          <w:tcPr>
            <w:tcW w:w="2425" w:type="dxa"/>
          </w:tcPr>
          <w:p w14:paraId="3BFD2F12" w14:textId="77777777" w:rsidR="00015D62" w:rsidRPr="005B44BF" w:rsidRDefault="00837CE4" w:rsidP="000329A3">
            <w:pPr>
              <w:rPr>
                <w:b/>
                <w:bCs/>
                <w:sz w:val="18"/>
                <w:szCs w:val="18"/>
              </w:rPr>
            </w:pPr>
            <w:r w:rsidRPr="005B44BF">
              <w:rPr>
                <w:b/>
                <w:bCs/>
                <w:sz w:val="18"/>
                <w:szCs w:val="18"/>
              </w:rPr>
              <w:t>Scoped By:</w:t>
            </w:r>
          </w:p>
        </w:tc>
        <w:tc>
          <w:tcPr>
            <w:tcW w:w="8365" w:type="dxa"/>
          </w:tcPr>
          <w:p w14:paraId="7B03A4C5" w14:textId="3561AFEB" w:rsidR="00015D62" w:rsidRPr="005B44BF" w:rsidRDefault="006D1082" w:rsidP="000329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Tiberia</w:t>
            </w:r>
          </w:p>
        </w:tc>
      </w:tr>
      <w:tr w:rsidR="004A3A3A" w:rsidRPr="005B44BF" w14:paraId="71D2DA3C" w14:textId="77777777" w:rsidTr="00876050">
        <w:trPr>
          <w:trHeight w:val="269"/>
        </w:trPr>
        <w:tc>
          <w:tcPr>
            <w:tcW w:w="2425" w:type="dxa"/>
          </w:tcPr>
          <w:p w14:paraId="6A84154F" w14:textId="77777777" w:rsidR="004A3A3A" w:rsidRPr="005B44BF" w:rsidRDefault="004A3A3A" w:rsidP="000329A3">
            <w:pPr>
              <w:rPr>
                <w:b/>
                <w:bCs/>
                <w:sz w:val="18"/>
                <w:szCs w:val="18"/>
              </w:rPr>
            </w:pPr>
            <w:r w:rsidRPr="005B44BF">
              <w:rPr>
                <w:b/>
                <w:bCs/>
                <w:sz w:val="18"/>
                <w:szCs w:val="18"/>
              </w:rPr>
              <w:t>Projected Time:</w:t>
            </w:r>
          </w:p>
        </w:tc>
        <w:tc>
          <w:tcPr>
            <w:tcW w:w="8365" w:type="dxa"/>
          </w:tcPr>
          <w:p w14:paraId="68326ED5" w14:textId="3F0100A1" w:rsidR="004A3A3A" w:rsidRPr="005B44BF" w:rsidRDefault="00387F75" w:rsidP="000329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weeks</w:t>
            </w:r>
          </w:p>
        </w:tc>
      </w:tr>
      <w:tr w:rsidR="004A3A3A" w:rsidRPr="005B44BF" w14:paraId="762057A3" w14:textId="77777777" w:rsidTr="00876050">
        <w:trPr>
          <w:trHeight w:val="269"/>
        </w:trPr>
        <w:tc>
          <w:tcPr>
            <w:tcW w:w="2425" w:type="dxa"/>
          </w:tcPr>
          <w:p w14:paraId="410B2F7A" w14:textId="77777777" w:rsidR="004A3A3A" w:rsidRPr="005B44BF" w:rsidRDefault="004A3A3A" w:rsidP="000329A3">
            <w:pPr>
              <w:rPr>
                <w:b/>
                <w:bCs/>
                <w:sz w:val="18"/>
                <w:szCs w:val="18"/>
              </w:rPr>
            </w:pPr>
            <w:r w:rsidRPr="005B44BF">
              <w:rPr>
                <w:b/>
                <w:bCs/>
                <w:sz w:val="18"/>
                <w:szCs w:val="18"/>
              </w:rPr>
              <w:t>Stakeholder Approval</w:t>
            </w:r>
            <w:r w:rsidR="00876050" w:rsidRPr="005B44BF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365" w:type="dxa"/>
          </w:tcPr>
          <w:p w14:paraId="65292293" w14:textId="698C4143" w:rsidR="004A3A3A" w:rsidRPr="005B44BF" w:rsidRDefault="00AB22C6" w:rsidP="000329A3">
            <w:pPr>
              <w:rPr>
                <w:sz w:val="18"/>
                <w:szCs w:val="18"/>
              </w:rPr>
            </w:pPr>
            <w:r w:rsidRPr="00AB22C6">
              <w:rPr>
                <w:sz w:val="18"/>
                <w:szCs w:val="18"/>
              </w:rPr>
              <w:t xml:space="preserve">Approval required from: </w:t>
            </w:r>
            <w:r>
              <w:rPr>
                <w:sz w:val="18"/>
                <w:szCs w:val="18"/>
              </w:rPr>
              <w:t>David Tiberia,</w:t>
            </w:r>
            <w:r w:rsidRPr="00AB22C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Carlo Piccini</w:t>
            </w:r>
          </w:p>
        </w:tc>
      </w:tr>
    </w:tbl>
    <w:p w14:paraId="51CEFA2E" w14:textId="77777777" w:rsidR="000329A3" w:rsidRPr="005B44BF" w:rsidRDefault="000329A3" w:rsidP="000329A3">
      <w:pPr>
        <w:spacing w:after="0" w:line="240" w:lineRule="auto"/>
        <w:rPr>
          <w:b/>
          <w:bCs/>
          <w:sz w:val="18"/>
          <w:szCs w:val="18"/>
        </w:rPr>
      </w:pPr>
    </w:p>
    <w:p w14:paraId="0C609B31" w14:textId="77777777" w:rsidR="002C6C01" w:rsidRPr="005B44BF" w:rsidRDefault="000329A3" w:rsidP="000329A3">
      <w:pPr>
        <w:spacing w:after="0" w:line="240" w:lineRule="auto"/>
        <w:rPr>
          <w:b/>
          <w:bCs/>
          <w:sz w:val="18"/>
          <w:szCs w:val="18"/>
        </w:rPr>
      </w:pPr>
      <w:r w:rsidRPr="005B44BF">
        <w:rPr>
          <w:b/>
          <w:bCs/>
          <w:sz w:val="18"/>
          <w:szCs w:val="18"/>
        </w:rPr>
        <w:t>P</w:t>
      </w:r>
      <w:r w:rsidR="002C6C01" w:rsidRPr="005B44BF">
        <w:rPr>
          <w:b/>
          <w:bCs/>
          <w:sz w:val="18"/>
          <w:szCs w:val="18"/>
        </w:rPr>
        <w:t>rocess Points</w:t>
      </w:r>
    </w:p>
    <w:p w14:paraId="712E7087" w14:textId="794645CE" w:rsidR="000329A3" w:rsidRDefault="00AB22C6" w:rsidP="005B44BF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18"/>
          <w:szCs w:val="18"/>
        </w:rPr>
      </w:pPr>
      <w:r w:rsidRPr="00AB22C6">
        <w:rPr>
          <w:b/>
          <w:bCs/>
          <w:sz w:val="18"/>
          <w:szCs w:val="18"/>
        </w:rPr>
        <w:t>Requirements Review</w:t>
      </w:r>
    </w:p>
    <w:p w14:paraId="3F8A692A" w14:textId="040F76FE" w:rsidR="00AB22C6" w:rsidRDefault="00AB22C6" w:rsidP="005B44BF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18"/>
          <w:szCs w:val="18"/>
        </w:rPr>
      </w:pPr>
      <w:r w:rsidRPr="00AB22C6">
        <w:rPr>
          <w:b/>
          <w:bCs/>
          <w:sz w:val="18"/>
          <w:szCs w:val="18"/>
        </w:rPr>
        <w:t>Prototype Approval</w:t>
      </w:r>
    </w:p>
    <w:p w14:paraId="2A15F131" w14:textId="6CD603F6" w:rsidR="00AB22C6" w:rsidRDefault="00AB22C6" w:rsidP="005B44BF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18"/>
          <w:szCs w:val="18"/>
        </w:rPr>
      </w:pPr>
      <w:r w:rsidRPr="00AB22C6">
        <w:rPr>
          <w:b/>
          <w:bCs/>
          <w:sz w:val="18"/>
          <w:szCs w:val="18"/>
        </w:rPr>
        <w:t>Integration Testing</w:t>
      </w:r>
    </w:p>
    <w:p w14:paraId="46F6B5F5" w14:textId="0D99BCBE" w:rsidR="00AB22C6" w:rsidRDefault="00AB22C6" w:rsidP="005B44BF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18"/>
          <w:szCs w:val="18"/>
        </w:rPr>
      </w:pPr>
      <w:r w:rsidRPr="00AB22C6">
        <w:rPr>
          <w:b/>
          <w:bCs/>
          <w:sz w:val="18"/>
          <w:szCs w:val="18"/>
        </w:rPr>
        <w:t>Beta Testing Feedback</w:t>
      </w:r>
    </w:p>
    <w:p w14:paraId="2BEA947A" w14:textId="773CBA49" w:rsidR="00AB22C6" w:rsidRPr="005B44BF" w:rsidRDefault="00AB22C6" w:rsidP="005B44BF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18"/>
          <w:szCs w:val="18"/>
        </w:rPr>
      </w:pPr>
      <w:r w:rsidRPr="00AB22C6">
        <w:rPr>
          <w:b/>
          <w:bCs/>
          <w:sz w:val="18"/>
          <w:szCs w:val="18"/>
        </w:rPr>
        <w:t>Plugin Launch</w:t>
      </w:r>
    </w:p>
    <w:p w14:paraId="1D9FE10F" w14:textId="77777777" w:rsidR="00DC0151" w:rsidRDefault="00DC0151" w:rsidP="000329A3">
      <w:pPr>
        <w:spacing w:after="0" w:line="240" w:lineRule="auto"/>
        <w:rPr>
          <w:b/>
          <w:bCs/>
          <w:sz w:val="18"/>
          <w:szCs w:val="18"/>
        </w:rPr>
      </w:pPr>
    </w:p>
    <w:p w14:paraId="1989B339" w14:textId="77777777" w:rsidR="00837CE4" w:rsidRPr="005B44BF" w:rsidRDefault="00837CE4" w:rsidP="000329A3">
      <w:pPr>
        <w:spacing w:after="0" w:line="240" w:lineRule="auto"/>
        <w:rPr>
          <w:b/>
          <w:bCs/>
          <w:sz w:val="18"/>
          <w:szCs w:val="18"/>
        </w:rPr>
      </w:pPr>
      <w:r w:rsidRPr="005B44BF">
        <w:rPr>
          <w:b/>
          <w:bCs/>
          <w:sz w:val="18"/>
          <w:szCs w:val="18"/>
        </w:rPr>
        <w:t>Flowchart Location</w:t>
      </w:r>
    </w:p>
    <w:p w14:paraId="52AD6314" w14:textId="77777777" w:rsidR="00837CE4" w:rsidRPr="005B44BF" w:rsidRDefault="00837CE4" w:rsidP="000329A3">
      <w:pPr>
        <w:pStyle w:val="ListParagraph"/>
        <w:numPr>
          <w:ilvl w:val="0"/>
          <w:numId w:val="27"/>
        </w:numPr>
        <w:spacing w:after="0" w:line="240" w:lineRule="auto"/>
        <w:rPr>
          <w:b/>
          <w:bCs/>
          <w:sz w:val="18"/>
          <w:szCs w:val="18"/>
        </w:rPr>
      </w:pPr>
    </w:p>
    <w:p w14:paraId="60BEDA25" w14:textId="77777777" w:rsidR="000329A3" w:rsidRPr="005B44BF" w:rsidRDefault="000329A3" w:rsidP="000329A3">
      <w:pPr>
        <w:spacing w:after="0" w:line="240" w:lineRule="auto"/>
        <w:rPr>
          <w:b/>
          <w:bCs/>
          <w:sz w:val="18"/>
          <w:szCs w:val="18"/>
        </w:rPr>
      </w:pPr>
    </w:p>
    <w:p w14:paraId="14C39C27" w14:textId="77777777" w:rsidR="002C6C01" w:rsidRPr="005B44BF" w:rsidRDefault="002C6C01" w:rsidP="000329A3">
      <w:pPr>
        <w:spacing w:after="0" w:line="240" w:lineRule="auto"/>
        <w:rPr>
          <w:b/>
          <w:bCs/>
          <w:sz w:val="18"/>
          <w:szCs w:val="18"/>
        </w:rPr>
      </w:pPr>
      <w:r w:rsidRPr="005B44BF">
        <w:rPr>
          <w:b/>
          <w:bCs/>
          <w:sz w:val="18"/>
          <w:szCs w:val="18"/>
        </w:rPr>
        <w:t>Data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837CE4" w:rsidRPr="005B44BF" w14:paraId="72E7CD2F" w14:textId="77777777" w:rsidTr="00AB22C6">
        <w:tc>
          <w:tcPr>
            <w:tcW w:w="3775" w:type="dxa"/>
          </w:tcPr>
          <w:p w14:paraId="2F4A4E6C" w14:textId="77777777" w:rsidR="00837CE4" w:rsidRPr="005B44BF" w:rsidRDefault="006E1655" w:rsidP="000329A3">
            <w:pPr>
              <w:rPr>
                <w:b/>
                <w:bCs/>
                <w:sz w:val="18"/>
                <w:szCs w:val="18"/>
              </w:rPr>
            </w:pPr>
            <w:r w:rsidRPr="005B44BF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015" w:type="dxa"/>
          </w:tcPr>
          <w:p w14:paraId="50AF5F4C" w14:textId="77777777" w:rsidR="00837CE4" w:rsidRPr="005B44BF" w:rsidRDefault="006E1655" w:rsidP="000329A3">
            <w:pPr>
              <w:rPr>
                <w:b/>
                <w:bCs/>
                <w:sz w:val="18"/>
                <w:szCs w:val="18"/>
              </w:rPr>
            </w:pPr>
            <w:r w:rsidRPr="005B44BF">
              <w:rPr>
                <w:b/>
                <w:bCs/>
                <w:sz w:val="18"/>
                <w:szCs w:val="18"/>
              </w:rPr>
              <w:t>Location</w:t>
            </w:r>
          </w:p>
        </w:tc>
      </w:tr>
      <w:tr w:rsidR="00837CE4" w:rsidRPr="005B44BF" w14:paraId="56841851" w14:textId="77777777" w:rsidTr="00AB22C6">
        <w:trPr>
          <w:trHeight w:val="161"/>
        </w:trPr>
        <w:tc>
          <w:tcPr>
            <w:tcW w:w="3775" w:type="dxa"/>
          </w:tcPr>
          <w:p w14:paraId="41B77777" w14:textId="6940A7B2" w:rsidR="00837CE4" w:rsidRPr="005B44BF" w:rsidRDefault="00AB22C6" w:rsidP="000329A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Project folder</w:t>
            </w:r>
          </w:p>
        </w:tc>
        <w:tc>
          <w:tcPr>
            <w:tcW w:w="7015" w:type="dxa"/>
          </w:tcPr>
          <w:p w14:paraId="366EDF95" w14:textId="254CBA8B" w:rsidR="00837CE4" w:rsidRPr="005B44BF" w:rsidRDefault="00AB22C6" w:rsidP="000329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be sent via email</w:t>
            </w:r>
          </w:p>
        </w:tc>
      </w:tr>
      <w:tr w:rsidR="00837CE4" w:rsidRPr="005B44BF" w14:paraId="0C58DDBD" w14:textId="77777777" w:rsidTr="00AB22C6">
        <w:trPr>
          <w:trHeight w:val="269"/>
        </w:trPr>
        <w:tc>
          <w:tcPr>
            <w:tcW w:w="3775" w:type="dxa"/>
          </w:tcPr>
          <w:p w14:paraId="24A5B651" w14:textId="5468AB21" w:rsidR="00837CE4" w:rsidRPr="005B44BF" w:rsidRDefault="00AB22C6" w:rsidP="000329A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Sigma Plugin Development API documentation</w:t>
            </w:r>
          </w:p>
        </w:tc>
        <w:tc>
          <w:tcPr>
            <w:tcW w:w="7015" w:type="dxa"/>
          </w:tcPr>
          <w:p w14:paraId="04500192" w14:textId="24C3E92D" w:rsidR="00837CE4" w:rsidRPr="005B44BF" w:rsidRDefault="000D7945" w:rsidP="000329A3">
            <w:pPr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https://help.sigmacomputing.com/docs/plugin-development-api</w:t>
            </w:r>
          </w:p>
        </w:tc>
      </w:tr>
      <w:tr w:rsidR="006E1655" w:rsidRPr="005B44BF" w14:paraId="69B25DA5" w14:textId="77777777" w:rsidTr="00AB22C6">
        <w:trPr>
          <w:trHeight w:val="269"/>
        </w:trPr>
        <w:tc>
          <w:tcPr>
            <w:tcW w:w="3775" w:type="dxa"/>
          </w:tcPr>
          <w:p w14:paraId="483F48C4" w14:textId="62A41364" w:rsidR="006E1655" w:rsidRPr="005B44BF" w:rsidRDefault="00AB22C6" w:rsidP="000329A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Sigma Plugin </w:t>
            </w:r>
            <w:r w:rsidR="000D7945">
              <w:rPr>
                <w:b/>
                <w:bCs/>
                <w:sz w:val="18"/>
                <w:szCs w:val="18"/>
              </w:rPr>
              <w:t xml:space="preserve">Development </w:t>
            </w:r>
            <w:r>
              <w:rPr>
                <w:b/>
                <w:bCs/>
                <w:sz w:val="18"/>
                <w:szCs w:val="18"/>
              </w:rPr>
              <w:t>GitHub page</w:t>
            </w:r>
          </w:p>
        </w:tc>
        <w:tc>
          <w:tcPr>
            <w:tcW w:w="7015" w:type="dxa"/>
          </w:tcPr>
          <w:p w14:paraId="3ED76E61" w14:textId="507EEC2D" w:rsidR="006E1655" w:rsidRPr="005B44BF" w:rsidRDefault="000D7945" w:rsidP="000329A3">
            <w:pPr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https://github.com/sigmacomputing/plugin</w:t>
            </w:r>
          </w:p>
        </w:tc>
      </w:tr>
      <w:tr w:rsidR="006E1655" w:rsidRPr="005B44BF" w14:paraId="60EBB582" w14:textId="77777777" w:rsidTr="00AB22C6">
        <w:trPr>
          <w:trHeight w:val="269"/>
        </w:trPr>
        <w:tc>
          <w:tcPr>
            <w:tcW w:w="3775" w:type="dxa"/>
          </w:tcPr>
          <w:p w14:paraId="7ABF7E0C" w14:textId="77777777" w:rsidR="006E1655" w:rsidRPr="005B44BF" w:rsidRDefault="006E1655" w:rsidP="000329A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15" w:type="dxa"/>
          </w:tcPr>
          <w:p w14:paraId="1F537CE9" w14:textId="77777777" w:rsidR="006E1655" w:rsidRPr="005B44BF" w:rsidRDefault="006E1655" w:rsidP="000329A3">
            <w:pPr>
              <w:rPr>
                <w:sz w:val="18"/>
                <w:szCs w:val="18"/>
              </w:rPr>
            </w:pPr>
          </w:p>
        </w:tc>
      </w:tr>
    </w:tbl>
    <w:p w14:paraId="4D9F2547" w14:textId="77777777" w:rsidR="002C6C01" w:rsidRPr="005B44BF" w:rsidRDefault="002C6C01" w:rsidP="000329A3">
      <w:pPr>
        <w:spacing w:after="0" w:line="240" w:lineRule="auto"/>
        <w:rPr>
          <w:sz w:val="18"/>
          <w:szCs w:val="18"/>
        </w:rPr>
      </w:pPr>
    </w:p>
    <w:p w14:paraId="6D65E198" w14:textId="77777777" w:rsidR="002C6C01" w:rsidRPr="005B44BF" w:rsidRDefault="002C6C01" w:rsidP="000329A3">
      <w:pPr>
        <w:spacing w:after="0" w:line="240" w:lineRule="auto"/>
        <w:rPr>
          <w:b/>
          <w:bCs/>
          <w:sz w:val="18"/>
          <w:szCs w:val="18"/>
        </w:rPr>
      </w:pPr>
      <w:r w:rsidRPr="005B44BF">
        <w:rPr>
          <w:b/>
          <w:bCs/>
          <w:sz w:val="18"/>
          <w:szCs w:val="18"/>
        </w:rPr>
        <w:t>Key Points of Contact</w:t>
      </w:r>
    </w:p>
    <w:p w14:paraId="788C6506" w14:textId="77777777" w:rsidR="002C6C01" w:rsidRPr="005B44BF" w:rsidRDefault="002C6C01" w:rsidP="000329A3">
      <w:pPr>
        <w:spacing w:after="0" w:line="240" w:lineRule="auto"/>
        <w:rPr>
          <w:sz w:val="18"/>
          <w:szCs w:val="18"/>
          <w:u w:val="single"/>
        </w:rPr>
      </w:pPr>
      <w:r w:rsidRPr="005B44BF">
        <w:rPr>
          <w:sz w:val="18"/>
          <w:szCs w:val="18"/>
          <w:u w:val="single"/>
        </w:rPr>
        <w:t>Stakeholders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42"/>
        <w:gridCol w:w="2572"/>
        <w:gridCol w:w="2399"/>
      </w:tblGrid>
      <w:tr w:rsidR="002C6C01" w:rsidRPr="005B44BF" w14:paraId="1A06AB65" w14:textId="77777777" w:rsidTr="002C6C01">
        <w:tc>
          <w:tcPr>
            <w:tcW w:w="2557" w:type="dxa"/>
          </w:tcPr>
          <w:p w14:paraId="3D0C8B18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Name</w:t>
            </w:r>
          </w:p>
        </w:tc>
        <w:tc>
          <w:tcPr>
            <w:tcW w:w="2542" w:type="dxa"/>
          </w:tcPr>
          <w:p w14:paraId="2540F18F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Email</w:t>
            </w:r>
          </w:p>
        </w:tc>
        <w:tc>
          <w:tcPr>
            <w:tcW w:w="2572" w:type="dxa"/>
          </w:tcPr>
          <w:p w14:paraId="477FCC9F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Phone</w:t>
            </w:r>
          </w:p>
        </w:tc>
        <w:tc>
          <w:tcPr>
            <w:tcW w:w="2399" w:type="dxa"/>
          </w:tcPr>
          <w:p w14:paraId="0CD9C928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Department</w:t>
            </w:r>
          </w:p>
        </w:tc>
      </w:tr>
      <w:tr w:rsidR="002C6C01" w:rsidRPr="005B44BF" w14:paraId="736A575B" w14:textId="77777777" w:rsidTr="002C6C01">
        <w:tc>
          <w:tcPr>
            <w:tcW w:w="2557" w:type="dxa"/>
          </w:tcPr>
          <w:p w14:paraId="0CEA0D73" w14:textId="14A83B0B" w:rsidR="002C6C01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Tiberia</w:t>
            </w:r>
          </w:p>
        </w:tc>
        <w:tc>
          <w:tcPr>
            <w:tcW w:w="2542" w:type="dxa"/>
          </w:tcPr>
          <w:p w14:paraId="0A129A65" w14:textId="4984E617" w:rsidR="002C6C01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david@bluewater.tv</w:t>
            </w:r>
          </w:p>
        </w:tc>
        <w:tc>
          <w:tcPr>
            <w:tcW w:w="2572" w:type="dxa"/>
          </w:tcPr>
          <w:p w14:paraId="06B9CF37" w14:textId="095F8379" w:rsidR="002C6C01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813-944-2926</w:t>
            </w:r>
          </w:p>
        </w:tc>
        <w:tc>
          <w:tcPr>
            <w:tcW w:w="2399" w:type="dxa"/>
          </w:tcPr>
          <w:p w14:paraId="214F1F23" w14:textId="09205C89" w:rsidR="002C6C01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Executive Vice President, Innovation</w:t>
            </w:r>
          </w:p>
        </w:tc>
      </w:tr>
      <w:tr w:rsidR="002C6C01" w:rsidRPr="005B44BF" w14:paraId="4AD2BCDA" w14:textId="77777777" w:rsidTr="002C6C01">
        <w:tc>
          <w:tcPr>
            <w:tcW w:w="2557" w:type="dxa"/>
          </w:tcPr>
          <w:p w14:paraId="51A62F80" w14:textId="552CF985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542" w:type="dxa"/>
          </w:tcPr>
          <w:p w14:paraId="6F791BA3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142629C3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399" w:type="dxa"/>
          </w:tcPr>
          <w:p w14:paraId="171CE6E6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2C6C01" w:rsidRPr="005B44BF" w14:paraId="1A2275CB" w14:textId="77777777" w:rsidTr="002C6C01">
        <w:tc>
          <w:tcPr>
            <w:tcW w:w="2557" w:type="dxa"/>
          </w:tcPr>
          <w:p w14:paraId="11A3D2FC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542" w:type="dxa"/>
          </w:tcPr>
          <w:p w14:paraId="54E1D494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76A51318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399" w:type="dxa"/>
          </w:tcPr>
          <w:p w14:paraId="35DA7E0C" w14:textId="77777777" w:rsidR="002C6C01" w:rsidRPr="005B44BF" w:rsidRDefault="002C6C01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70DA1A5" w14:textId="77777777" w:rsidR="002C6C01" w:rsidRPr="005B44BF" w:rsidRDefault="002C6C01" w:rsidP="000329A3">
      <w:pPr>
        <w:pStyle w:val="ListParagraph"/>
        <w:spacing w:after="0" w:line="240" w:lineRule="auto"/>
        <w:rPr>
          <w:sz w:val="18"/>
          <w:szCs w:val="18"/>
        </w:rPr>
      </w:pPr>
    </w:p>
    <w:p w14:paraId="20FF19ED" w14:textId="77777777" w:rsidR="00015D62" w:rsidRPr="005B44BF" w:rsidRDefault="002C6C01" w:rsidP="000329A3">
      <w:pPr>
        <w:spacing w:after="0" w:line="240" w:lineRule="auto"/>
        <w:rPr>
          <w:sz w:val="18"/>
          <w:szCs w:val="18"/>
          <w:u w:val="single"/>
        </w:rPr>
      </w:pPr>
      <w:r w:rsidRPr="005B44BF">
        <w:rPr>
          <w:sz w:val="18"/>
          <w:szCs w:val="18"/>
          <w:u w:val="single"/>
        </w:rPr>
        <w:t>Technical/</w:t>
      </w:r>
      <w:r w:rsidR="00015D62" w:rsidRPr="005B44BF">
        <w:rPr>
          <w:sz w:val="18"/>
          <w:szCs w:val="18"/>
          <w:u w:val="single"/>
        </w:rPr>
        <w:t>SME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42"/>
        <w:gridCol w:w="2572"/>
        <w:gridCol w:w="2399"/>
      </w:tblGrid>
      <w:tr w:rsidR="00015D62" w:rsidRPr="005B44BF" w14:paraId="58C3AAA3" w14:textId="77777777" w:rsidTr="00A252DA">
        <w:tc>
          <w:tcPr>
            <w:tcW w:w="2557" w:type="dxa"/>
          </w:tcPr>
          <w:p w14:paraId="75924A8C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Name</w:t>
            </w:r>
          </w:p>
        </w:tc>
        <w:tc>
          <w:tcPr>
            <w:tcW w:w="2542" w:type="dxa"/>
          </w:tcPr>
          <w:p w14:paraId="0842D892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Email</w:t>
            </w:r>
          </w:p>
        </w:tc>
        <w:tc>
          <w:tcPr>
            <w:tcW w:w="2572" w:type="dxa"/>
          </w:tcPr>
          <w:p w14:paraId="077B0853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Phone</w:t>
            </w:r>
          </w:p>
        </w:tc>
        <w:tc>
          <w:tcPr>
            <w:tcW w:w="2399" w:type="dxa"/>
          </w:tcPr>
          <w:p w14:paraId="15FAFCDF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5B44BF">
              <w:rPr>
                <w:sz w:val="18"/>
                <w:szCs w:val="18"/>
              </w:rPr>
              <w:t>Department</w:t>
            </w:r>
          </w:p>
        </w:tc>
      </w:tr>
      <w:tr w:rsidR="00015D62" w:rsidRPr="005B44BF" w14:paraId="6A7CDC47" w14:textId="77777777" w:rsidTr="00A252DA">
        <w:tc>
          <w:tcPr>
            <w:tcW w:w="2557" w:type="dxa"/>
          </w:tcPr>
          <w:p w14:paraId="65760ED2" w14:textId="06CB2F78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Piccini</w:t>
            </w:r>
          </w:p>
        </w:tc>
        <w:tc>
          <w:tcPr>
            <w:tcW w:w="2542" w:type="dxa"/>
          </w:tcPr>
          <w:p w14:paraId="7D2385CC" w14:textId="069D952B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cpiccini@bluewater.tv</w:t>
            </w:r>
          </w:p>
        </w:tc>
        <w:tc>
          <w:tcPr>
            <w:tcW w:w="2572" w:type="dxa"/>
          </w:tcPr>
          <w:p w14:paraId="56D0D872" w14:textId="6894E68D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727-503-9233</w:t>
            </w:r>
          </w:p>
        </w:tc>
        <w:tc>
          <w:tcPr>
            <w:tcW w:w="2399" w:type="dxa"/>
          </w:tcPr>
          <w:p w14:paraId="250C78A3" w14:textId="2F1EBB1E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 w:rsidRPr="000D7945">
              <w:rPr>
                <w:sz w:val="18"/>
                <w:szCs w:val="18"/>
              </w:rPr>
              <w:t>Senior Director of Analytics</w:t>
            </w:r>
          </w:p>
        </w:tc>
      </w:tr>
      <w:tr w:rsidR="00015D62" w:rsidRPr="005B44BF" w14:paraId="59811193" w14:textId="77777777" w:rsidTr="00A252DA">
        <w:tc>
          <w:tcPr>
            <w:tcW w:w="2557" w:type="dxa"/>
          </w:tcPr>
          <w:p w14:paraId="531B928B" w14:textId="2446CC37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Ulvi Salmanzade</w:t>
            </w:r>
          </w:p>
        </w:tc>
        <w:tc>
          <w:tcPr>
            <w:tcW w:w="2542" w:type="dxa"/>
          </w:tcPr>
          <w:p w14:paraId="63D1B6E9" w14:textId="74660FE6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usalmanzade@bluewater.tv</w:t>
            </w:r>
          </w:p>
        </w:tc>
        <w:tc>
          <w:tcPr>
            <w:tcW w:w="2572" w:type="dxa"/>
          </w:tcPr>
          <w:p w14:paraId="7F62EF5E" w14:textId="27BE5704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813-482-4874</w:t>
            </w:r>
          </w:p>
        </w:tc>
        <w:tc>
          <w:tcPr>
            <w:tcW w:w="2399" w:type="dxa"/>
          </w:tcPr>
          <w:p w14:paraId="1185EA7A" w14:textId="1C91EA5D" w:rsidR="00015D62" w:rsidRPr="005B44BF" w:rsidRDefault="000D7945" w:rsidP="000329A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Analyst</w:t>
            </w:r>
          </w:p>
        </w:tc>
      </w:tr>
      <w:tr w:rsidR="00015D62" w:rsidRPr="005B44BF" w14:paraId="6A45BA2A" w14:textId="77777777" w:rsidTr="00A252DA">
        <w:tc>
          <w:tcPr>
            <w:tcW w:w="2557" w:type="dxa"/>
          </w:tcPr>
          <w:p w14:paraId="478C2AA4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542" w:type="dxa"/>
          </w:tcPr>
          <w:p w14:paraId="674CA12E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572" w:type="dxa"/>
          </w:tcPr>
          <w:p w14:paraId="01D0461E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2399" w:type="dxa"/>
          </w:tcPr>
          <w:p w14:paraId="2E1EAFA9" w14:textId="77777777" w:rsidR="00015D62" w:rsidRPr="005B44BF" w:rsidRDefault="00015D62" w:rsidP="000329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1003D0F3" w14:textId="77777777" w:rsidR="002C6C01" w:rsidRPr="005B44BF" w:rsidRDefault="002C6C01" w:rsidP="000329A3">
      <w:pPr>
        <w:pStyle w:val="ListParagraph"/>
        <w:spacing w:after="0" w:line="240" w:lineRule="auto"/>
        <w:rPr>
          <w:sz w:val="18"/>
          <w:szCs w:val="18"/>
        </w:rPr>
      </w:pPr>
    </w:p>
    <w:p w14:paraId="7D73BF22" w14:textId="77777777" w:rsidR="002C6C01" w:rsidRPr="005B44BF" w:rsidRDefault="006E1655" w:rsidP="000329A3">
      <w:pPr>
        <w:spacing w:after="0" w:line="240" w:lineRule="auto"/>
        <w:rPr>
          <w:b/>
          <w:bCs/>
          <w:sz w:val="18"/>
          <w:szCs w:val="18"/>
        </w:rPr>
      </w:pPr>
      <w:r w:rsidRPr="005B44BF">
        <w:rPr>
          <w:b/>
          <w:bCs/>
          <w:sz w:val="18"/>
          <w:szCs w:val="18"/>
        </w:rPr>
        <w:t>O</w:t>
      </w:r>
      <w:r w:rsidR="002C6C01" w:rsidRPr="005B44BF">
        <w:rPr>
          <w:b/>
          <w:bCs/>
          <w:sz w:val="18"/>
          <w:szCs w:val="18"/>
        </w:rPr>
        <w:t>ther Notes</w:t>
      </w:r>
      <w:r w:rsidR="005B44BF" w:rsidRPr="005B44BF">
        <w:rPr>
          <w:b/>
          <w:bCs/>
          <w:sz w:val="18"/>
          <w:szCs w:val="18"/>
        </w:rPr>
        <w:t>/Relevant Information</w:t>
      </w:r>
    </w:p>
    <w:p w14:paraId="14BE6D32" w14:textId="05923760" w:rsidR="37185EA1" w:rsidRDefault="00A8615D" w:rsidP="00A8615D">
      <w:pPr>
        <w:pStyle w:val="ListParagraph"/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Exported data </w:t>
      </w:r>
      <w:r w:rsidRPr="00A8615D">
        <w:rPr>
          <w:sz w:val="18"/>
          <w:szCs w:val="18"/>
        </w:rPr>
        <w:t>must mirror the workbook version exactly, including expand/collapse buttons.</w:t>
      </w:r>
    </w:p>
    <w:p w14:paraId="565267B5" w14:textId="7FB1B680" w:rsidR="00A8615D" w:rsidRPr="00A8615D" w:rsidRDefault="00A8615D" w:rsidP="00A8615D">
      <w:pPr>
        <w:pStyle w:val="ListParagraph"/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A8615D">
        <w:rPr>
          <w:sz w:val="18"/>
          <w:szCs w:val="18"/>
        </w:rPr>
        <w:t>It needs to be verified if there’s a 1M row processing limit. So far, no limitations have been observed.</w:t>
      </w:r>
    </w:p>
    <w:sectPr w:rsidR="00A8615D" w:rsidRPr="00A8615D" w:rsidSect="005C32DE">
      <w:headerReference w:type="default" r:id="rId10"/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148CC" w14:textId="77777777" w:rsidR="00BA0E19" w:rsidRDefault="00BA0E19" w:rsidP="00D64DCD">
      <w:pPr>
        <w:spacing w:after="0" w:line="240" w:lineRule="auto"/>
      </w:pPr>
      <w:r>
        <w:separator/>
      </w:r>
    </w:p>
  </w:endnote>
  <w:endnote w:type="continuationSeparator" w:id="0">
    <w:p w14:paraId="1FF9A812" w14:textId="77777777" w:rsidR="00BA0E19" w:rsidRDefault="00BA0E19" w:rsidP="00D6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51E9D" w14:textId="77777777" w:rsidR="00BA0E19" w:rsidRDefault="00BA0E19" w:rsidP="00D64DCD">
      <w:pPr>
        <w:spacing w:after="0" w:line="240" w:lineRule="auto"/>
      </w:pPr>
      <w:r>
        <w:separator/>
      </w:r>
    </w:p>
  </w:footnote>
  <w:footnote w:type="continuationSeparator" w:id="0">
    <w:p w14:paraId="28357195" w14:textId="77777777" w:rsidR="00BA0E19" w:rsidRDefault="00BA0E19" w:rsidP="00D6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6EA18" w14:textId="77777777" w:rsidR="00D64DCD" w:rsidRDefault="00D64DCD">
    <w:pPr>
      <w:pStyle w:val="Header"/>
    </w:pPr>
    <w:r w:rsidRPr="00D64DC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AAD3E2" wp14:editId="5F8F5858">
              <wp:simplePos x="0" y="0"/>
              <wp:positionH relativeFrom="column">
                <wp:posOffset>5449570</wp:posOffset>
              </wp:positionH>
              <wp:positionV relativeFrom="paragraph">
                <wp:posOffset>-472440</wp:posOffset>
              </wp:positionV>
              <wp:extent cx="2707005" cy="631190"/>
              <wp:effectExtent l="0" t="0" r="0" b="3810"/>
              <wp:wrapNone/>
              <wp:docPr id="13" name="Rectangle 12">
                <a:extLst xmlns:a="http://schemas.openxmlformats.org/drawingml/2006/main">
                  <a:ext uri="{FF2B5EF4-FFF2-40B4-BE49-F238E27FC236}">
                    <a16:creationId xmlns:a16="http://schemas.microsoft.com/office/drawing/2014/main" id="{23F838CA-18CA-49CE-AA90-3609D107B91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7005" cy="631190"/>
                      </a:xfrm>
                      <a:prstGeom prst="rect">
                        <a:avLst/>
                      </a:prstGeom>
                      <a:solidFill>
                        <a:srgbClr val="FFB8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D812A" id="Rectangle 12" o:spid="_x0000_s1026" style="position:absolute;margin-left:429.1pt;margin-top:-37.2pt;width:213.15pt;height:4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" fillcolor="#ffb820" stroked="f" strokeweight="1pt"/>
          </w:pict>
        </mc:Fallback>
      </mc:AlternateContent>
    </w:r>
    <w:r w:rsidRPr="00D64DC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3D209B" wp14:editId="59189EB8">
              <wp:simplePos x="0" y="0"/>
              <wp:positionH relativeFrom="column">
                <wp:posOffset>3446780</wp:posOffset>
              </wp:positionH>
              <wp:positionV relativeFrom="paragraph">
                <wp:posOffset>-472440</wp:posOffset>
              </wp:positionV>
              <wp:extent cx="2002790" cy="631190"/>
              <wp:effectExtent l="0" t="0" r="3810" b="3810"/>
              <wp:wrapNone/>
              <wp:docPr id="12" name="Rectangle 11">
                <a:extLst xmlns:a="http://schemas.openxmlformats.org/drawingml/2006/main">
                  <a:ext uri="{FF2B5EF4-FFF2-40B4-BE49-F238E27FC236}">
                    <a16:creationId xmlns:a16="http://schemas.microsoft.com/office/drawing/2014/main" id="{D8C314E3-B751-4679-B739-7DD041B9B23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2790" cy="631190"/>
                      </a:xfrm>
                      <a:prstGeom prst="rect">
                        <a:avLst/>
                      </a:prstGeom>
                      <a:solidFill>
                        <a:srgbClr val="389E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7889E4" id="Rectangle 11" o:spid="_x0000_s1026" style="position:absolute;margin-left:271.4pt;margin-top:-37.2pt;width:157.7pt;height: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" fillcolor="#389eff" stroked="f" strokeweight="1pt"/>
          </w:pict>
        </mc:Fallback>
      </mc:AlternateContent>
    </w:r>
    <w:r w:rsidRPr="00D64DC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8DCC77" wp14:editId="7AE9BFFA">
              <wp:simplePos x="0" y="0"/>
              <wp:positionH relativeFrom="column">
                <wp:posOffset>1570355</wp:posOffset>
              </wp:positionH>
              <wp:positionV relativeFrom="paragraph">
                <wp:posOffset>-472440</wp:posOffset>
              </wp:positionV>
              <wp:extent cx="1875155" cy="631190"/>
              <wp:effectExtent l="0" t="0" r="4445" b="3810"/>
              <wp:wrapNone/>
              <wp:docPr id="11" name="Rectangle 10">
                <a:extLst xmlns:a="http://schemas.openxmlformats.org/drawingml/2006/main">
                  <a:ext uri="{FF2B5EF4-FFF2-40B4-BE49-F238E27FC236}">
                    <a16:creationId xmlns:a16="http://schemas.microsoft.com/office/drawing/2014/main" id="{DC9B3F4A-AF84-41F1-B893-AC20E02752B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5155" cy="631190"/>
                      </a:xfrm>
                      <a:prstGeom prst="rect">
                        <a:avLst/>
                      </a:prstGeom>
                      <a:solidFill>
                        <a:srgbClr val="605F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373806" id="Rectangle 10" o:spid="_x0000_s1026" style="position:absolute;margin-left:123.65pt;margin-top:-37.2pt;width:147.65pt;height:4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" fillcolor="#605f99" stroked="f" strokeweight="1pt"/>
          </w:pict>
        </mc:Fallback>
      </mc:AlternateContent>
    </w:r>
    <w:r w:rsidRPr="00D64DC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76D659" wp14:editId="0E0A1057">
              <wp:simplePos x="0" y="0"/>
              <wp:positionH relativeFrom="column">
                <wp:posOffset>-1570355</wp:posOffset>
              </wp:positionH>
              <wp:positionV relativeFrom="paragraph">
                <wp:posOffset>-472771</wp:posOffset>
              </wp:positionV>
              <wp:extent cx="3140766" cy="631190"/>
              <wp:effectExtent l="0" t="0" r="0" b="3810"/>
              <wp:wrapNone/>
              <wp:docPr id="10" name="Rectangle 9">
                <a:extLst xmlns:a="http://schemas.openxmlformats.org/drawingml/2006/main">
                  <a:ext uri="{FF2B5EF4-FFF2-40B4-BE49-F238E27FC236}">
                    <a16:creationId xmlns:a16="http://schemas.microsoft.com/office/drawing/2014/main" id="{EEEBD5F6-7817-4298-BD70-D75DED139EA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0766" cy="631190"/>
                      </a:xfrm>
                      <a:prstGeom prst="rect">
                        <a:avLst/>
                      </a:prstGeom>
                      <a:solidFill>
                        <a:srgbClr val="0E114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D7748F" id="Rectangle 9" o:spid="_x0000_s1026" style="position:absolute;margin-left:-123.65pt;margin-top:-37.25pt;width:247.3pt;height:4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" fillcolor="#0e1141" stroked="f" strokeweight="1pt"/>
          </w:pict>
        </mc:Fallback>
      </mc:AlternateContent>
    </w:r>
    <w:r w:rsidRPr="00D64DCD">
      <w:rPr>
        <w:noProof/>
      </w:rPr>
      <w:drawing>
        <wp:anchor distT="0" distB="0" distL="114300" distR="114300" simplePos="0" relativeHeight="251664384" behindDoc="0" locked="0" layoutInCell="1" allowOverlap="1" wp14:anchorId="3321A4C2" wp14:editId="2CBA876F">
          <wp:simplePos x="0" y="0"/>
          <wp:positionH relativeFrom="column">
            <wp:posOffset>-235585</wp:posOffset>
          </wp:positionH>
          <wp:positionV relativeFrom="paragraph">
            <wp:posOffset>-372414</wp:posOffset>
          </wp:positionV>
          <wp:extent cx="1494790" cy="441325"/>
          <wp:effectExtent l="0" t="0" r="3810" b="3175"/>
          <wp:wrapSquare wrapText="bothSides"/>
          <wp:docPr id="9" name="Picture 8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256AAB5-0B35-462C-B747-EF3EB3E3106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B256AAB5-0B35-462C-B747-EF3EB3E3106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44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4DCD">
      <w:rPr>
        <w:noProof/>
      </w:rPr>
      <w:drawing>
        <wp:anchor distT="0" distB="0" distL="114300" distR="114300" simplePos="0" relativeHeight="251658240" behindDoc="0" locked="0" layoutInCell="1" allowOverlap="1" wp14:anchorId="0AEA88D1" wp14:editId="628F6515">
          <wp:simplePos x="0" y="0"/>
          <wp:positionH relativeFrom="column">
            <wp:posOffset>-36195</wp:posOffset>
          </wp:positionH>
          <wp:positionV relativeFrom="paragraph">
            <wp:posOffset>-338455</wp:posOffset>
          </wp:positionV>
          <wp:extent cx="1506220" cy="445135"/>
          <wp:effectExtent l="0" t="0" r="5080" b="0"/>
          <wp:wrapSquare wrapText="bothSides"/>
          <wp:docPr id="19" name="Picture 18">
            <a:extLst xmlns:a="http://schemas.openxmlformats.org/drawingml/2006/main">
              <a:ext uri="{FF2B5EF4-FFF2-40B4-BE49-F238E27FC236}">
                <a16:creationId xmlns:a16="http://schemas.microsoft.com/office/drawing/2014/main" id="{53F7B08B-913C-409E-AB8E-CC384A1816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>
                    <a:extLst>
                      <a:ext uri="{FF2B5EF4-FFF2-40B4-BE49-F238E27FC236}">
                        <a16:creationId xmlns:a16="http://schemas.microsoft.com/office/drawing/2014/main" id="{53F7B08B-913C-409E-AB8E-CC384A1816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506220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AC5"/>
    <w:multiLevelType w:val="hybridMultilevel"/>
    <w:tmpl w:val="BBEA8F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902"/>
    <w:multiLevelType w:val="hybridMultilevel"/>
    <w:tmpl w:val="DAC0A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3ED9"/>
    <w:multiLevelType w:val="hybridMultilevel"/>
    <w:tmpl w:val="9096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25F9"/>
    <w:multiLevelType w:val="hybridMultilevel"/>
    <w:tmpl w:val="0334617C"/>
    <w:lvl w:ilvl="0" w:tplc="403A7B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42C11A5"/>
    <w:multiLevelType w:val="hybridMultilevel"/>
    <w:tmpl w:val="C36243F2"/>
    <w:lvl w:ilvl="0" w:tplc="63483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B5009A"/>
    <w:multiLevelType w:val="hybridMultilevel"/>
    <w:tmpl w:val="83A24EA8"/>
    <w:lvl w:ilvl="0" w:tplc="403A7B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45CA3"/>
    <w:multiLevelType w:val="hybridMultilevel"/>
    <w:tmpl w:val="395CC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503AA1"/>
    <w:multiLevelType w:val="hybridMultilevel"/>
    <w:tmpl w:val="F2623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0D96"/>
    <w:multiLevelType w:val="hybridMultilevel"/>
    <w:tmpl w:val="ACD28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EB8F4"/>
    <w:multiLevelType w:val="hybridMultilevel"/>
    <w:tmpl w:val="548E4774"/>
    <w:lvl w:ilvl="0" w:tplc="A3126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E2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0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2C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8A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0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EE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1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C1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C2ACA"/>
    <w:multiLevelType w:val="hybridMultilevel"/>
    <w:tmpl w:val="C738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F35EE"/>
    <w:multiLevelType w:val="hybridMultilevel"/>
    <w:tmpl w:val="24820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534F2"/>
    <w:multiLevelType w:val="hybridMultilevel"/>
    <w:tmpl w:val="7570BAA4"/>
    <w:lvl w:ilvl="0" w:tplc="E7DC8AE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14970"/>
    <w:multiLevelType w:val="hybridMultilevel"/>
    <w:tmpl w:val="FB908BD2"/>
    <w:lvl w:ilvl="0" w:tplc="8C8EB930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25EA9"/>
    <w:multiLevelType w:val="hybridMultilevel"/>
    <w:tmpl w:val="10B6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2696B"/>
    <w:multiLevelType w:val="hybridMultilevel"/>
    <w:tmpl w:val="EC921DB6"/>
    <w:lvl w:ilvl="0" w:tplc="096484B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D1C20"/>
    <w:multiLevelType w:val="hybridMultilevel"/>
    <w:tmpl w:val="2482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424F1"/>
    <w:multiLevelType w:val="hybridMultilevel"/>
    <w:tmpl w:val="E844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35"/>
    <w:multiLevelType w:val="hybridMultilevel"/>
    <w:tmpl w:val="D550D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A17F8"/>
    <w:multiLevelType w:val="hybridMultilevel"/>
    <w:tmpl w:val="F2623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A391D"/>
    <w:multiLevelType w:val="hybridMultilevel"/>
    <w:tmpl w:val="B972C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1634E"/>
    <w:multiLevelType w:val="multilevel"/>
    <w:tmpl w:val="43CA2974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823A8"/>
    <w:multiLevelType w:val="hybridMultilevel"/>
    <w:tmpl w:val="301E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B4B2A"/>
    <w:multiLevelType w:val="hybridMultilevel"/>
    <w:tmpl w:val="24820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466AE"/>
    <w:multiLevelType w:val="hybridMultilevel"/>
    <w:tmpl w:val="D042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C0A60"/>
    <w:multiLevelType w:val="hybridMultilevel"/>
    <w:tmpl w:val="EF76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F4A43"/>
    <w:multiLevelType w:val="hybridMultilevel"/>
    <w:tmpl w:val="74AEC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B60BC3"/>
    <w:multiLevelType w:val="multilevel"/>
    <w:tmpl w:val="BBEA8F4E"/>
    <w:styleLink w:val="CurrentList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6631">
    <w:abstractNumId w:val="9"/>
  </w:num>
  <w:num w:numId="2" w16cid:durableId="2114126907">
    <w:abstractNumId w:val="22"/>
  </w:num>
  <w:num w:numId="3" w16cid:durableId="352809339">
    <w:abstractNumId w:val="14"/>
  </w:num>
  <w:num w:numId="4" w16cid:durableId="1852210311">
    <w:abstractNumId w:val="0"/>
  </w:num>
  <w:num w:numId="5" w16cid:durableId="1546794307">
    <w:abstractNumId w:val="4"/>
  </w:num>
  <w:num w:numId="6" w16cid:durableId="1965115083">
    <w:abstractNumId w:val="10"/>
  </w:num>
  <w:num w:numId="7" w16cid:durableId="1230382210">
    <w:abstractNumId w:val="26"/>
  </w:num>
  <w:num w:numId="8" w16cid:durableId="1365130912">
    <w:abstractNumId w:val="21"/>
  </w:num>
  <w:num w:numId="9" w16cid:durableId="1326275414">
    <w:abstractNumId w:val="19"/>
  </w:num>
  <w:num w:numId="10" w16cid:durableId="1824081076">
    <w:abstractNumId w:val="7"/>
  </w:num>
  <w:num w:numId="11" w16cid:durableId="1582984141">
    <w:abstractNumId w:val="17"/>
  </w:num>
  <w:num w:numId="12" w16cid:durableId="813838112">
    <w:abstractNumId w:val="27"/>
  </w:num>
  <w:num w:numId="13" w16cid:durableId="1508515965">
    <w:abstractNumId w:val="2"/>
  </w:num>
  <w:num w:numId="14" w16cid:durableId="1788961614">
    <w:abstractNumId w:val="24"/>
  </w:num>
  <w:num w:numId="15" w16cid:durableId="1265109405">
    <w:abstractNumId w:val="25"/>
  </w:num>
  <w:num w:numId="16" w16cid:durableId="432091904">
    <w:abstractNumId w:val="18"/>
  </w:num>
  <w:num w:numId="17" w16cid:durableId="597562491">
    <w:abstractNumId w:val="6"/>
  </w:num>
  <w:num w:numId="18" w16cid:durableId="2094618507">
    <w:abstractNumId w:val="8"/>
  </w:num>
  <w:num w:numId="19" w16cid:durableId="352191619">
    <w:abstractNumId w:val="1"/>
  </w:num>
  <w:num w:numId="20" w16cid:durableId="1687322620">
    <w:abstractNumId w:val="5"/>
  </w:num>
  <w:num w:numId="21" w16cid:durableId="1957446693">
    <w:abstractNumId w:val="3"/>
  </w:num>
  <w:num w:numId="22" w16cid:durableId="292904222">
    <w:abstractNumId w:val="20"/>
  </w:num>
  <w:num w:numId="23" w16cid:durableId="1357972399">
    <w:abstractNumId w:val="16"/>
  </w:num>
  <w:num w:numId="24" w16cid:durableId="771973233">
    <w:abstractNumId w:val="11"/>
  </w:num>
  <w:num w:numId="25" w16cid:durableId="719281223">
    <w:abstractNumId w:val="23"/>
  </w:num>
  <w:num w:numId="26" w16cid:durableId="1883204503">
    <w:abstractNumId w:val="13"/>
  </w:num>
  <w:num w:numId="27" w16cid:durableId="1575092700">
    <w:abstractNumId w:val="15"/>
  </w:num>
  <w:num w:numId="28" w16cid:durableId="4548356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2"/>
    <w:rsid w:val="00002E56"/>
    <w:rsid w:val="00015D62"/>
    <w:rsid w:val="00021E89"/>
    <w:rsid w:val="000329A3"/>
    <w:rsid w:val="0004144C"/>
    <w:rsid w:val="00091BE3"/>
    <w:rsid w:val="000D7945"/>
    <w:rsid w:val="000F57CC"/>
    <w:rsid w:val="001000D8"/>
    <w:rsid w:val="00127DB0"/>
    <w:rsid w:val="001564E5"/>
    <w:rsid w:val="00163C04"/>
    <w:rsid w:val="0017511B"/>
    <w:rsid w:val="00195A5E"/>
    <w:rsid w:val="001C51DB"/>
    <w:rsid w:val="001F2866"/>
    <w:rsid w:val="001F6D7D"/>
    <w:rsid w:val="0020096C"/>
    <w:rsid w:val="00277232"/>
    <w:rsid w:val="002C6C01"/>
    <w:rsid w:val="00302483"/>
    <w:rsid w:val="003128EF"/>
    <w:rsid w:val="00317B9E"/>
    <w:rsid w:val="003219A9"/>
    <w:rsid w:val="0034149D"/>
    <w:rsid w:val="00387F75"/>
    <w:rsid w:val="003E0BB3"/>
    <w:rsid w:val="004444B6"/>
    <w:rsid w:val="00485012"/>
    <w:rsid w:val="00494764"/>
    <w:rsid w:val="004A3A3A"/>
    <w:rsid w:val="004C51A2"/>
    <w:rsid w:val="004F7443"/>
    <w:rsid w:val="00506859"/>
    <w:rsid w:val="00536416"/>
    <w:rsid w:val="005409B8"/>
    <w:rsid w:val="005434B0"/>
    <w:rsid w:val="00582B11"/>
    <w:rsid w:val="0058627C"/>
    <w:rsid w:val="005A7F86"/>
    <w:rsid w:val="005B44BF"/>
    <w:rsid w:val="005C32DE"/>
    <w:rsid w:val="006637DF"/>
    <w:rsid w:val="006638DD"/>
    <w:rsid w:val="006824E8"/>
    <w:rsid w:val="006864C1"/>
    <w:rsid w:val="00687D59"/>
    <w:rsid w:val="006A3B22"/>
    <w:rsid w:val="006B58E2"/>
    <w:rsid w:val="006C23A6"/>
    <w:rsid w:val="006D1082"/>
    <w:rsid w:val="006D23E3"/>
    <w:rsid w:val="006D7744"/>
    <w:rsid w:val="006E1655"/>
    <w:rsid w:val="0071525D"/>
    <w:rsid w:val="00744FC4"/>
    <w:rsid w:val="0075078A"/>
    <w:rsid w:val="00775318"/>
    <w:rsid w:val="00783A19"/>
    <w:rsid w:val="007C1687"/>
    <w:rsid w:val="007D472D"/>
    <w:rsid w:val="00802792"/>
    <w:rsid w:val="00814FD8"/>
    <w:rsid w:val="00837CE4"/>
    <w:rsid w:val="00873EF9"/>
    <w:rsid w:val="00876050"/>
    <w:rsid w:val="008A52D1"/>
    <w:rsid w:val="008D3E45"/>
    <w:rsid w:val="0092037A"/>
    <w:rsid w:val="00921725"/>
    <w:rsid w:val="00953D22"/>
    <w:rsid w:val="00980FA2"/>
    <w:rsid w:val="009B0934"/>
    <w:rsid w:val="009C78DE"/>
    <w:rsid w:val="009E6861"/>
    <w:rsid w:val="009F77CB"/>
    <w:rsid w:val="00A1128D"/>
    <w:rsid w:val="00A8615D"/>
    <w:rsid w:val="00AB22C6"/>
    <w:rsid w:val="00AC2E36"/>
    <w:rsid w:val="00B118FC"/>
    <w:rsid w:val="00B3488F"/>
    <w:rsid w:val="00B65DE3"/>
    <w:rsid w:val="00B709B9"/>
    <w:rsid w:val="00B822B8"/>
    <w:rsid w:val="00B90CFA"/>
    <w:rsid w:val="00BA0E19"/>
    <w:rsid w:val="00BD24CA"/>
    <w:rsid w:val="00BE501A"/>
    <w:rsid w:val="00BF0D02"/>
    <w:rsid w:val="00BF22FD"/>
    <w:rsid w:val="00BF3BB4"/>
    <w:rsid w:val="00C31248"/>
    <w:rsid w:val="00C51797"/>
    <w:rsid w:val="00C70C7D"/>
    <w:rsid w:val="00C970A2"/>
    <w:rsid w:val="00CD2B6E"/>
    <w:rsid w:val="00D353A3"/>
    <w:rsid w:val="00D62447"/>
    <w:rsid w:val="00D64DCD"/>
    <w:rsid w:val="00DC0151"/>
    <w:rsid w:val="00DC0CF3"/>
    <w:rsid w:val="00DC6FFD"/>
    <w:rsid w:val="00DE0E5A"/>
    <w:rsid w:val="00E05F32"/>
    <w:rsid w:val="00E11D63"/>
    <w:rsid w:val="00E250F3"/>
    <w:rsid w:val="00E409AF"/>
    <w:rsid w:val="00E4605F"/>
    <w:rsid w:val="00E71275"/>
    <w:rsid w:val="00E8304A"/>
    <w:rsid w:val="00E9492C"/>
    <w:rsid w:val="00F42952"/>
    <w:rsid w:val="00F81F64"/>
    <w:rsid w:val="00F90FED"/>
    <w:rsid w:val="00FB0C61"/>
    <w:rsid w:val="00FB6E47"/>
    <w:rsid w:val="371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793E1"/>
  <w15:chartTrackingRefBased/>
  <w15:docId w15:val="{60CBE38D-2EC6-468A-91FC-A86D5C3A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2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CD"/>
  </w:style>
  <w:style w:type="paragraph" w:styleId="Footer">
    <w:name w:val="footer"/>
    <w:basedOn w:val="Normal"/>
    <w:link w:val="FooterChar"/>
    <w:uiPriority w:val="99"/>
    <w:unhideWhenUsed/>
    <w:rsid w:val="00D6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CD"/>
  </w:style>
  <w:style w:type="numbering" w:customStyle="1" w:styleId="CurrentList1">
    <w:name w:val="Current List1"/>
    <w:uiPriority w:val="99"/>
    <w:rsid w:val="00F90FED"/>
    <w:pPr>
      <w:numPr>
        <w:numId w:val="8"/>
      </w:numPr>
    </w:pPr>
  </w:style>
  <w:style w:type="numbering" w:customStyle="1" w:styleId="CurrentList2">
    <w:name w:val="Current List2"/>
    <w:uiPriority w:val="99"/>
    <w:rsid w:val="00506859"/>
    <w:pPr>
      <w:numPr>
        <w:numId w:val="12"/>
      </w:numPr>
    </w:pPr>
  </w:style>
  <w:style w:type="character" w:customStyle="1" w:styleId="outlook-search-highlight">
    <w:name w:val="outlook-search-highlight"/>
    <w:basedOn w:val="DefaultParagraphFont"/>
    <w:rsid w:val="002C6C01"/>
  </w:style>
  <w:style w:type="table" w:styleId="TableGrid">
    <w:name w:val="Table Grid"/>
    <w:basedOn w:val="TableNormal"/>
    <w:uiPriority w:val="39"/>
    <w:rsid w:val="002C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lmanzade\Downloads\Analytics%20Project%20Sco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1CF183C178D468C7A1154C73D045C" ma:contentTypeVersion="15" ma:contentTypeDescription="Create a new document." ma:contentTypeScope="" ma:versionID="b021ffe65d73ae60439652aff386e495">
  <xsd:schema xmlns:xsd="http://www.w3.org/2001/XMLSchema" xmlns:xs="http://www.w3.org/2001/XMLSchema" xmlns:p="http://schemas.microsoft.com/office/2006/metadata/properties" xmlns:ns2="0d10d2af-cc4e-441d-b2ce-ee03f2a373b3" xmlns:ns3="17ede4d4-fba1-49ce-b8ab-d590c13a1979" targetNamespace="http://schemas.microsoft.com/office/2006/metadata/properties" ma:root="true" ma:fieldsID="28b29d64f6b7b5762b8c4e4d0ff99ca0" ns2:_="" ns3:_="">
    <xsd:import namespace="0d10d2af-cc4e-441d-b2ce-ee03f2a373b3"/>
    <xsd:import namespace="17ede4d4-fba1-49ce-b8ab-d590c13a19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0d2af-cc4e-441d-b2ce-ee03f2a37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abaf1a4-a475-45ce-a9f7-bbc33de84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e4d4-fba1-49ce-b8ab-d590c13a19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7e7977a-4679-4468-bef6-fcf2d3840a29}" ma:internalName="TaxCatchAll" ma:showField="CatchAllData" ma:web="17ede4d4-fba1-49ce-b8ab-d590c13a19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10d2af-cc4e-441d-b2ce-ee03f2a373b3">
      <Terms xmlns="http://schemas.microsoft.com/office/infopath/2007/PartnerControls"/>
    </lcf76f155ced4ddcb4097134ff3c332f>
    <TaxCatchAll xmlns="17ede4d4-fba1-49ce-b8ab-d590c13a1979" xsi:nil="true"/>
  </documentManagement>
</p:properties>
</file>

<file path=customXml/itemProps1.xml><?xml version="1.0" encoding="utf-8"?>
<ds:datastoreItem xmlns:ds="http://schemas.openxmlformats.org/officeDocument/2006/customXml" ds:itemID="{C9AD8034-7AA4-4E6B-9804-045BB94C2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0d2af-cc4e-441d-b2ce-ee03f2a373b3"/>
    <ds:schemaRef ds:uri="17ede4d4-fba1-49ce-b8ab-d590c13a1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18813-7077-405A-9A6B-C73BA4634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65732D-0777-4787-B469-621AC967B73A}">
  <ds:schemaRefs>
    <ds:schemaRef ds:uri="http://schemas.microsoft.com/office/2006/metadata/properties"/>
    <ds:schemaRef ds:uri="http://schemas.microsoft.com/office/infopath/2007/PartnerControls"/>
    <ds:schemaRef ds:uri="0d10d2af-cc4e-441d-b2ce-ee03f2a373b3"/>
    <ds:schemaRef ds:uri="17ede4d4-fba1-49ce-b8ab-d590c13a19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Analytics Project Scope.dotx</Template>
  <TotalTime>48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Ulvi Salmanzade</dc:creator>
  <cp:keywords/>
  <dc:description/>
  <cp:lastModifiedBy>Ulvi Salmanzade</cp:lastModifiedBy>
  <cp:revision>3</cp:revision>
  <cp:lastPrinted>2022-01-16T20:25:00Z</cp:lastPrinted>
  <dcterms:created xsi:type="dcterms:W3CDTF">2025-02-28T17:18:00Z</dcterms:created>
  <dcterms:modified xsi:type="dcterms:W3CDTF">2025-03-05T15:26:00Z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0x01010023D1CF183C178D468C7A1154C73D045C</vt:lpwstr>
  </property>
</Properties>
</file>